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9DCD" w14:textId="11B9D275" w:rsidR="00B35059" w:rsidRDefault="00122309">
      <w:pPr>
        <w:pStyle w:val="ContactInfo"/>
      </w:pPr>
      <w:r>
        <w:t>2127 Golfside Rd., Ypsilanti, MI</w:t>
      </w:r>
    </w:p>
    <w:p w14:paraId="549D95DC" w14:textId="4173445E" w:rsidR="00B35059" w:rsidRDefault="00122309" w:rsidP="00122309">
      <w:pPr>
        <w:pStyle w:val="ContactInfo"/>
      </w:pPr>
      <w:r>
        <w:t>(313)-910-9172</w:t>
      </w:r>
    </w:p>
    <w:p w14:paraId="542218AB" w14:textId="3B193F39" w:rsidR="00AD49CE" w:rsidRDefault="00000000" w:rsidP="00AD49CE">
      <w:pPr>
        <w:pStyle w:val="Email"/>
      </w:pPr>
      <w:hyperlink r:id="rId6" w:history="1">
        <w:r w:rsidR="00AD49CE" w:rsidRPr="006B3D63">
          <w:rPr>
            <w:rStyle w:val="Hyperlink"/>
          </w:rPr>
          <w:t>garymartin1693@gmail.com</w:t>
        </w:r>
      </w:hyperlink>
    </w:p>
    <w:p w14:paraId="4A661CD2" w14:textId="15BE41E4" w:rsidR="00AD49CE" w:rsidRDefault="00AD49CE">
      <w:pPr>
        <w:pStyle w:val="Email"/>
      </w:pPr>
      <w:r>
        <w:t>My Website Link: https://gee1693.github.io/personal-portfolio/</w:t>
      </w:r>
    </w:p>
    <w:p w14:paraId="3D10CC2A" w14:textId="77777777" w:rsidR="00B35059" w:rsidRDefault="00000000">
      <w:pPr>
        <w:pStyle w:val="Name"/>
      </w:pPr>
      <w:sdt>
        <w:sdtPr>
          <w:alias w:val="Your Name"/>
          <w:tag w:val=""/>
          <w:id w:val="1197042864"/>
          <w:placeholder>
            <w:docPart w:val="DE9F0824D98E407DB8D4B115223649BC"/>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r w:rsidR="00756D78">
            <w:t>Gary Martin</w:t>
          </w:r>
        </w:sdtContent>
      </w:sdt>
    </w:p>
    <w:tbl>
      <w:tblPr>
        <w:tblStyle w:val="ResumeTable"/>
        <w:tblW w:w="5000" w:type="pct"/>
        <w:tblLook w:val="04A0" w:firstRow="1" w:lastRow="0" w:firstColumn="1" w:lastColumn="0" w:noHBand="0" w:noVBand="1"/>
        <w:tblCaption w:val="Resume layout table"/>
      </w:tblPr>
      <w:tblGrid>
        <w:gridCol w:w="2250"/>
        <w:gridCol w:w="7830"/>
      </w:tblGrid>
      <w:tr w:rsidR="00B35059" w14:paraId="0B577007" w14:textId="77777777">
        <w:tc>
          <w:tcPr>
            <w:tcW w:w="2250" w:type="dxa"/>
            <w:tcMar>
              <w:right w:w="475" w:type="dxa"/>
            </w:tcMar>
          </w:tcPr>
          <w:p w14:paraId="48752CDE" w14:textId="77777777" w:rsidR="00B35059" w:rsidRDefault="0088558C">
            <w:pPr>
              <w:pStyle w:val="Heading1"/>
            </w:pPr>
            <w:r>
              <w:t>Objective</w:t>
            </w:r>
          </w:p>
        </w:tc>
        <w:tc>
          <w:tcPr>
            <w:tcW w:w="7830" w:type="dxa"/>
          </w:tcPr>
          <w:p w14:paraId="524710AC" w14:textId="31EFF0E7" w:rsidR="00B35059" w:rsidRDefault="00122309">
            <w:pPr>
              <w:pStyle w:val="ResumeText"/>
            </w:pPr>
            <w:r>
              <w:t xml:space="preserve"> </w:t>
            </w:r>
            <w:r w:rsidR="00015F68">
              <w:t>Seeking</w:t>
            </w:r>
            <w:r>
              <w:t xml:space="preserve"> to </w:t>
            </w:r>
            <w:r w:rsidR="00C26D14">
              <w:t xml:space="preserve">join the company to </w:t>
            </w:r>
            <w:r>
              <w:t>leverage my</w:t>
            </w:r>
            <w:r w:rsidR="00682422">
              <w:t xml:space="preserve"> knowledge </w:t>
            </w:r>
            <w:r w:rsidR="00C26D14">
              <w:t xml:space="preserve">in </w:t>
            </w:r>
            <w:r w:rsidR="00902DA7">
              <w:t xml:space="preserve">production and working with a team. I have a great sense of attention to </w:t>
            </w:r>
            <w:proofErr w:type="gramStart"/>
            <w:r w:rsidR="00902DA7">
              <w:t>detail</w:t>
            </w:r>
            <w:proofErr w:type="gramEnd"/>
            <w:r w:rsidR="00902DA7">
              <w:t xml:space="preserve"> and I am level-headed in a stressful environment. I am very reliable and always show up to perform at my best.</w:t>
            </w:r>
          </w:p>
        </w:tc>
      </w:tr>
      <w:tr w:rsidR="00B35059" w14:paraId="49DB0469" w14:textId="77777777">
        <w:tc>
          <w:tcPr>
            <w:tcW w:w="2250" w:type="dxa"/>
            <w:tcMar>
              <w:right w:w="475" w:type="dxa"/>
            </w:tcMar>
          </w:tcPr>
          <w:p w14:paraId="34717258" w14:textId="77777777" w:rsidR="00B35059" w:rsidRDefault="0088558C">
            <w:pPr>
              <w:pStyle w:val="Heading1"/>
            </w:pPr>
            <w:r>
              <w:t>Skills &amp; Abilities</w:t>
            </w:r>
          </w:p>
        </w:tc>
        <w:tc>
          <w:tcPr>
            <w:tcW w:w="7830" w:type="dxa"/>
          </w:tcPr>
          <w:p w14:paraId="25AC058D" w14:textId="47561697" w:rsidR="00682422" w:rsidRDefault="00682422">
            <w:pPr>
              <w:pStyle w:val="ResumeText"/>
            </w:pPr>
            <w:r>
              <w:t>Cleanroom experience</w:t>
            </w:r>
          </w:p>
          <w:p w14:paraId="3B909F73" w14:textId="77017767" w:rsidR="00555661" w:rsidRDefault="00682422">
            <w:pPr>
              <w:pStyle w:val="ResumeText"/>
            </w:pPr>
            <w:r>
              <w:t>Experience working with multiple chemicals</w:t>
            </w:r>
            <w:r w:rsidR="00555661">
              <w:t>.</w:t>
            </w:r>
          </w:p>
          <w:p w14:paraId="4AD50A59" w14:textId="5CB4C5B6" w:rsidR="00682422" w:rsidRDefault="00682422">
            <w:pPr>
              <w:pStyle w:val="ResumeText"/>
            </w:pPr>
            <w:r>
              <w:t>Experience working with different tools and equipment to produce quality semiconductor wafers.</w:t>
            </w:r>
          </w:p>
          <w:p w14:paraId="43CC4331" w14:textId="0E6E2970" w:rsidR="00122309" w:rsidRDefault="00122309">
            <w:pPr>
              <w:pStyle w:val="ResumeText"/>
            </w:pPr>
            <w:r>
              <w:t>Proficient knowledge of HTML</w:t>
            </w:r>
            <w:r w:rsidR="00C26D14">
              <w:t xml:space="preserve">5, </w:t>
            </w:r>
            <w:r>
              <w:t>CS</w:t>
            </w:r>
            <w:r w:rsidR="00C26D14">
              <w:t>S</w:t>
            </w:r>
            <w:proofErr w:type="gramStart"/>
            <w:r w:rsidR="00C26D14">
              <w:t>3,,</w:t>
            </w:r>
            <w:proofErr w:type="gramEnd"/>
            <w:r w:rsidR="00C26D14">
              <w:t xml:space="preserve"> Bootstrap 5, </w:t>
            </w:r>
            <w:r>
              <w:t xml:space="preserve"> </w:t>
            </w:r>
            <w:r w:rsidR="00751CC7">
              <w:t>JavaScript</w:t>
            </w:r>
            <w:r w:rsidR="00C26D14">
              <w:t xml:space="preserve"> and DOM manipulation</w:t>
            </w:r>
          </w:p>
          <w:p w14:paraId="2B451012" w14:textId="4D1CD9ED" w:rsidR="00682422" w:rsidRDefault="00C26D14">
            <w:pPr>
              <w:pStyle w:val="ResumeText"/>
            </w:pPr>
            <w:r>
              <w:t xml:space="preserve">Proficient in </w:t>
            </w:r>
            <w:r w:rsidR="00682422">
              <w:t xml:space="preserve">PHP and </w:t>
            </w:r>
            <w:proofErr w:type="spellStart"/>
            <w:r w:rsidR="00682422">
              <w:t>mySQL</w:t>
            </w:r>
            <w:proofErr w:type="spellEnd"/>
          </w:p>
          <w:p w14:paraId="73FFD8CC" w14:textId="0956CAA3" w:rsidR="00682422" w:rsidRDefault="00682422">
            <w:pPr>
              <w:pStyle w:val="ResumeText"/>
            </w:pPr>
            <w:r>
              <w:t>Experience creating databases</w:t>
            </w:r>
          </w:p>
          <w:p w14:paraId="0583A909" w14:textId="707AAB03" w:rsidR="003328B1" w:rsidRDefault="00C26D14">
            <w:pPr>
              <w:pStyle w:val="ResumeText"/>
            </w:pPr>
            <w:r>
              <w:t xml:space="preserve">Proficient in </w:t>
            </w:r>
            <w:r w:rsidR="00197A88">
              <w:t>Figma</w:t>
            </w:r>
            <w:r>
              <w:t xml:space="preserve"> and</w:t>
            </w:r>
            <w:r w:rsidR="003328B1">
              <w:t xml:space="preserve"> Photoshop</w:t>
            </w:r>
          </w:p>
          <w:p w14:paraId="2AE072E2" w14:textId="7958E0A6" w:rsidR="003328B1" w:rsidRDefault="003328B1">
            <w:pPr>
              <w:pStyle w:val="ResumeText"/>
            </w:pPr>
            <w:r>
              <w:t>Knows how to optimize websites as well as make them accessible.</w:t>
            </w:r>
          </w:p>
          <w:p w14:paraId="61AF30B2" w14:textId="5F024ABA" w:rsidR="003328B1" w:rsidRDefault="003328B1">
            <w:pPr>
              <w:pStyle w:val="ResumeText"/>
            </w:pPr>
            <w:r>
              <w:t>Understanding of SEO and best practices</w:t>
            </w:r>
          </w:p>
          <w:p w14:paraId="6E8A2B36" w14:textId="19B0C201" w:rsidR="00122309" w:rsidRDefault="00122309">
            <w:pPr>
              <w:pStyle w:val="ResumeText"/>
            </w:pPr>
            <w:r>
              <w:t>Some UX Design and Research experience dealing with creating deliverables, gathering user data,</w:t>
            </w:r>
            <w:r w:rsidR="00197A88">
              <w:t xml:space="preserve"> creating wireframes,</w:t>
            </w:r>
            <w:r>
              <w:t xml:space="preserve"> and </w:t>
            </w:r>
            <w:r w:rsidR="00197A88">
              <w:t xml:space="preserve">the </w:t>
            </w:r>
            <w:r>
              <w:t>deconstruction of websites.</w:t>
            </w:r>
          </w:p>
          <w:p w14:paraId="7C75FDE4" w14:textId="77777777" w:rsidR="00122309" w:rsidRDefault="00122309">
            <w:pPr>
              <w:pStyle w:val="ResumeText"/>
            </w:pPr>
            <w:r>
              <w:t>Quick learner who can adapt to certain changes and obstacles quickly.</w:t>
            </w:r>
          </w:p>
          <w:p w14:paraId="7F3C5D7A" w14:textId="72AB5FB9" w:rsidR="002407D5" w:rsidRDefault="002407D5">
            <w:pPr>
              <w:pStyle w:val="ResumeText"/>
            </w:pPr>
            <w:r>
              <w:t>People person who can empathize and figure out other people</w:t>
            </w:r>
            <w:r w:rsidR="00AE36CC">
              <w:t>’s</w:t>
            </w:r>
            <w:r>
              <w:t xml:space="preserve"> problems.</w:t>
            </w:r>
          </w:p>
        </w:tc>
      </w:tr>
      <w:tr w:rsidR="00B35059" w14:paraId="727B48E3" w14:textId="77777777">
        <w:tc>
          <w:tcPr>
            <w:tcW w:w="2250" w:type="dxa"/>
            <w:tcMar>
              <w:right w:w="475" w:type="dxa"/>
            </w:tcMar>
          </w:tcPr>
          <w:p w14:paraId="724509FB" w14:textId="77777777" w:rsidR="00B35059" w:rsidRDefault="0088558C">
            <w:pPr>
              <w:pStyle w:val="Heading1"/>
            </w:pPr>
            <w:r>
              <w:t>Experience</w:t>
            </w:r>
          </w:p>
        </w:tc>
        <w:tc>
          <w:tcPr>
            <w:tcW w:w="7830" w:type="dxa"/>
          </w:tcPr>
          <w:p w14:paraId="28F17409" w14:textId="77777777" w:rsidR="00C26D14" w:rsidRDefault="00486736" w:rsidP="00C26D14">
            <w:pPr>
              <w:pStyle w:val="Heading2"/>
            </w:pPr>
            <w:r>
              <w:t xml:space="preserve">Macom technology solutions </w:t>
            </w:r>
          </w:p>
          <w:p w14:paraId="1ED0E593" w14:textId="699C36DC" w:rsidR="00486736" w:rsidRDefault="00486736" w:rsidP="00C26D14">
            <w:pPr>
              <w:pStyle w:val="Heading2"/>
            </w:pPr>
            <w:r>
              <w:t>July 2022-Present</w:t>
            </w:r>
          </w:p>
          <w:p w14:paraId="36F9FDA7" w14:textId="12CB5958" w:rsidR="00486736" w:rsidRPr="00486736" w:rsidRDefault="00486736" w:rsidP="00486736">
            <w:pPr>
              <w:pStyle w:val="ResumeText"/>
            </w:pPr>
            <w:r>
              <w:t>Currently work as a semiconductor technician in a cleanroom setting to produce quality wafers using multiple chemicals as well as multiple different tools and equipment.</w:t>
            </w:r>
          </w:p>
          <w:p w14:paraId="5D9CDA38" w14:textId="1E2F3719" w:rsidR="00B35059" w:rsidRDefault="002407D5">
            <w:pPr>
              <w:pStyle w:val="Heading2"/>
            </w:pPr>
            <w:r>
              <w:t>Webasto Roof Systems</w:t>
            </w:r>
          </w:p>
          <w:p w14:paraId="656C6FE2" w14:textId="035B5E94" w:rsidR="00B35059" w:rsidRDefault="002407D5">
            <w:pPr>
              <w:pStyle w:val="ResumeText"/>
            </w:pPr>
            <w:r>
              <w:t>April 2021-August 2021</w:t>
            </w:r>
          </w:p>
          <w:p w14:paraId="0C0D0D44" w14:textId="759BBB31" w:rsidR="00B35059" w:rsidRDefault="002407D5">
            <w:pPr>
              <w:pStyle w:val="ResumeText"/>
            </w:pPr>
            <w:r>
              <w:t>Worked as a Machine Operator. Had to quickly learn how to operate the machine to keep up with the high demand. Attention to detail was needed to make sure the parts were properly put on the machine.</w:t>
            </w:r>
          </w:p>
          <w:p w14:paraId="6BC2AD36" w14:textId="28AF7D40" w:rsidR="00B35059" w:rsidRDefault="002407D5">
            <w:pPr>
              <w:pStyle w:val="Heading2"/>
            </w:pPr>
            <w:r>
              <w:t>MWT Wireless</w:t>
            </w:r>
          </w:p>
          <w:p w14:paraId="267BE3B5" w14:textId="00478F2D" w:rsidR="00B35059" w:rsidRDefault="002407D5">
            <w:pPr>
              <w:pStyle w:val="ResumeText"/>
            </w:pPr>
            <w:r>
              <w:t>August 2020-April 2021</w:t>
            </w:r>
          </w:p>
          <w:p w14:paraId="353D4B85" w14:textId="77777777" w:rsidR="00B35059" w:rsidRDefault="002407D5">
            <w:pPr>
              <w:pStyle w:val="ResumeText"/>
            </w:pPr>
            <w:r>
              <w:lastRenderedPageBreak/>
              <w:t>Worked as a Retail Sales Consultant. Main duties were to sale ATT products and services to consumers. Had to adapt quickly to different types of consumers and listen closely to their problem and come up with a solution that would best suit their needs.</w:t>
            </w:r>
          </w:p>
          <w:p w14:paraId="77A7119C" w14:textId="743ED4AF" w:rsidR="00C07E6A" w:rsidRDefault="00C07E6A" w:rsidP="00C07E6A">
            <w:pPr>
              <w:pStyle w:val="Heading2"/>
            </w:pPr>
            <w:r>
              <w:t>ELc consultants</w:t>
            </w:r>
          </w:p>
          <w:p w14:paraId="38093377" w14:textId="77777777" w:rsidR="00C07E6A" w:rsidRDefault="00C07E6A">
            <w:pPr>
              <w:pStyle w:val="ResumeText"/>
            </w:pPr>
            <w:r>
              <w:t>December 2018-July 2020</w:t>
            </w:r>
          </w:p>
          <w:p w14:paraId="79DB7097" w14:textId="16826879" w:rsidR="00C07E6A" w:rsidRDefault="00C07E6A">
            <w:pPr>
              <w:pStyle w:val="ResumeText"/>
            </w:pPr>
            <w:r>
              <w:t xml:space="preserve">Worked as a Cell Phone Repair Technician. Main duties were to repair and audit cell phones and other electronic devices. Also aided in the shipping and sales department taking orders and talking to customers via email when needed. </w:t>
            </w:r>
          </w:p>
        </w:tc>
      </w:tr>
      <w:tr w:rsidR="00B35059" w14:paraId="6864BBE3" w14:textId="77777777">
        <w:tc>
          <w:tcPr>
            <w:tcW w:w="2250" w:type="dxa"/>
            <w:tcMar>
              <w:right w:w="475" w:type="dxa"/>
            </w:tcMar>
          </w:tcPr>
          <w:p w14:paraId="7EA82C5D" w14:textId="77777777" w:rsidR="00B35059" w:rsidRDefault="0088558C">
            <w:pPr>
              <w:pStyle w:val="Heading1"/>
            </w:pPr>
            <w:r>
              <w:lastRenderedPageBreak/>
              <w:t>Education</w:t>
            </w:r>
          </w:p>
        </w:tc>
        <w:tc>
          <w:tcPr>
            <w:tcW w:w="7830" w:type="dxa"/>
          </w:tcPr>
          <w:p w14:paraId="0E0D078D" w14:textId="0B3ACFB0" w:rsidR="00736A29" w:rsidRPr="00736A29" w:rsidRDefault="00736A29" w:rsidP="00736A29">
            <w:pPr>
              <w:pStyle w:val="Heading2"/>
            </w:pPr>
            <w:r>
              <w:t>AAS In Software development. Pursuing BS In Software Development.</w:t>
            </w:r>
          </w:p>
          <w:p w14:paraId="15A5FCEE" w14:textId="5F8A3310" w:rsidR="00B35059" w:rsidRDefault="002E3B03">
            <w:pPr>
              <w:pStyle w:val="ResumeText"/>
            </w:pPr>
            <w:r>
              <w:t xml:space="preserve"> </w:t>
            </w:r>
            <w:r w:rsidR="00E16676">
              <w:t>My</w:t>
            </w:r>
            <w:r>
              <w:t xml:space="preserve"> </w:t>
            </w:r>
            <w:r w:rsidR="00877900">
              <w:t xml:space="preserve">studies consist of the development side which is coding static webpages using HTML and CSS and dynamic websites </w:t>
            </w:r>
            <w:r w:rsidR="00751CC7">
              <w:t>JavaScript</w:t>
            </w:r>
            <w:r w:rsidR="00877900">
              <w:t xml:space="preserve"> and their frameworks.</w:t>
            </w:r>
            <w:r w:rsidR="00E16676">
              <w:t xml:space="preserve"> </w:t>
            </w:r>
          </w:p>
          <w:p w14:paraId="62581684" w14:textId="21EE5E02" w:rsidR="002E3B03" w:rsidRDefault="00877900">
            <w:pPr>
              <w:pStyle w:val="ResumeText"/>
            </w:pPr>
            <w:r>
              <w:t>The design side focuses more on UI/UX Design. My focus in design is currently more on the UX Design and Research side. I have created personas based on certain users of a webpage as well as deliverables dealing with a competitive analysis of different companies, gathering user data to conduct card sorts, and deconstructing the structures of websites.</w:t>
            </w:r>
            <w:r w:rsidR="000E65A2">
              <w:t xml:space="preserve"> I have also prepared wireframes</w:t>
            </w:r>
            <w:r w:rsidR="00C6265A">
              <w:t xml:space="preserve"> and done interface redesigns for websites </w:t>
            </w:r>
            <w:r w:rsidR="000E65A2">
              <w:t xml:space="preserve"> using Figma.</w:t>
            </w:r>
          </w:p>
        </w:tc>
      </w:tr>
      <w:tr w:rsidR="00B35059" w14:paraId="21F6BEC6" w14:textId="77777777">
        <w:tc>
          <w:tcPr>
            <w:tcW w:w="2250" w:type="dxa"/>
            <w:tcMar>
              <w:right w:w="475" w:type="dxa"/>
            </w:tcMar>
          </w:tcPr>
          <w:p w14:paraId="53FA1C17" w14:textId="77777777" w:rsidR="00B35059" w:rsidRDefault="0088558C">
            <w:pPr>
              <w:pStyle w:val="Heading1"/>
            </w:pPr>
            <w:r>
              <w:t>References</w:t>
            </w:r>
          </w:p>
        </w:tc>
        <w:tc>
          <w:tcPr>
            <w:tcW w:w="7830" w:type="dxa"/>
          </w:tcPr>
          <w:p w14:paraId="3D14932B" w14:textId="1BD969AC" w:rsidR="00B35059" w:rsidRDefault="005D478C">
            <w:pPr>
              <w:pStyle w:val="Heading2"/>
              <w:rPr>
                <w:rFonts w:asciiTheme="minorHAnsi" w:eastAsiaTheme="minorHAnsi" w:hAnsiTheme="minorHAnsi" w:cstheme="minorBidi"/>
                <w:b w:val="0"/>
                <w:bCs w:val="0"/>
                <w:caps w:val="0"/>
                <w:color w:val="595959" w:themeColor="text1" w:themeTint="A6"/>
                <w14:ligatures w14:val="none"/>
              </w:rPr>
            </w:pPr>
            <w:r>
              <w:t>Sean hager, Area Manager at MWT Wireless</w:t>
            </w:r>
          </w:p>
          <w:p w14:paraId="4657D578" w14:textId="3CC677F0" w:rsidR="00B35059" w:rsidRDefault="005D478C">
            <w:pPr>
              <w:pStyle w:val="ResumeText"/>
            </w:pPr>
            <w:r>
              <w:t>Phone Number: (734)-864-2675</w:t>
            </w:r>
          </w:p>
          <w:p w14:paraId="3F5EF2A8" w14:textId="2F839791" w:rsidR="005D478C" w:rsidRDefault="005D478C" w:rsidP="005D478C">
            <w:pPr>
              <w:pStyle w:val="Heading2"/>
              <w:rPr>
                <w:rFonts w:asciiTheme="minorHAnsi" w:eastAsiaTheme="minorHAnsi" w:hAnsiTheme="minorHAnsi" w:cstheme="minorBidi"/>
                <w:b w:val="0"/>
                <w:bCs w:val="0"/>
                <w:caps w:val="0"/>
                <w:color w:val="595959" w:themeColor="text1" w:themeTint="A6"/>
                <w14:ligatures w14:val="none"/>
              </w:rPr>
            </w:pPr>
            <w:r>
              <w:t>Taniece Bradley, Store Manager at MWT Wireless</w:t>
            </w:r>
          </w:p>
          <w:p w14:paraId="24F3FDDE" w14:textId="19544F25" w:rsidR="005D478C" w:rsidRDefault="005D478C">
            <w:pPr>
              <w:pStyle w:val="ResumeText"/>
            </w:pPr>
            <w:r>
              <w:t>Phone Number: (810)-288-3147</w:t>
            </w:r>
          </w:p>
          <w:p w14:paraId="39D4272C" w14:textId="46D7357F" w:rsidR="005D478C" w:rsidRDefault="005D478C" w:rsidP="005D478C">
            <w:pPr>
              <w:pStyle w:val="Heading2"/>
            </w:pPr>
            <w:r>
              <w:t>James Ewing, Retail Sales consultant at MWT Wireless</w:t>
            </w:r>
          </w:p>
          <w:p w14:paraId="492C3482" w14:textId="0F50A63C" w:rsidR="005D478C" w:rsidRDefault="005D478C" w:rsidP="005D478C">
            <w:pPr>
              <w:pStyle w:val="ResumeText"/>
            </w:pPr>
            <w:r>
              <w:t>Phone Number: (313)-888-0631</w:t>
            </w:r>
          </w:p>
          <w:p w14:paraId="167DA254" w14:textId="625477B0" w:rsidR="005D478C" w:rsidRDefault="005D478C" w:rsidP="005D478C">
            <w:pPr>
              <w:pStyle w:val="Heading2"/>
            </w:pPr>
            <w:r>
              <w:t>Will Sn</w:t>
            </w:r>
            <w:r w:rsidR="006C4C2E">
              <w:t>ipes</w:t>
            </w:r>
            <w:r>
              <w:t>, Shift Supervisor at Webasto roof systems</w:t>
            </w:r>
          </w:p>
          <w:p w14:paraId="2E7F52ED" w14:textId="5D808569" w:rsidR="005D478C" w:rsidRDefault="005D478C" w:rsidP="005D478C">
            <w:pPr>
              <w:pStyle w:val="ResumeText"/>
            </w:pPr>
            <w:r>
              <w:t>Phone Number: (313)-932-8884</w:t>
            </w:r>
          </w:p>
          <w:p w14:paraId="3D47D5BD" w14:textId="668F9979" w:rsidR="00C07E6A" w:rsidRDefault="00C07E6A" w:rsidP="00C07E6A">
            <w:pPr>
              <w:pStyle w:val="Heading2"/>
            </w:pPr>
            <w:r>
              <w:t>DAN Grauwickel, Company owner at ELC Consultants</w:t>
            </w:r>
          </w:p>
          <w:p w14:paraId="2DFF984A" w14:textId="02BDBDEA" w:rsidR="00740C74" w:rsidRPr="00740C74" w:rsidRDefault="00740C74" w:rsidP="00740C74">
            <w:pPr>
              <w:pStyle w:val="ResumeText"/>
            </w:pPr>
            <w:r>
              <w:t>Phone Number: (734)-476-4916</w:t>
            </w:r>
          </w:p>
          <w:p w14:paraId="268AEB42" w14:textId="6CBD8297" w:rsidR="006C4C2E" w:rsidRDefault="006C4C2E" w:rsidP="005D478C">
            <w:pPr>
              <w:pStyle w:val="ResumeText"/>
            </w:pPr>
          </w:p>
          <w:p w14:paraId="4D49D441" w14:textId="77777777" w:rsidR="005D478C" w:rsidRPr="005D478C" w:rsidRDefault="005D478C" w:rsidP="005D478C">
            <w:pPr>
              <w:pStyle w:val="ResumeText"/>
            </w:pPr>
          </w:p>
          <w:p w14:paraId="2406086A" w14:textId="77777777" w:rsidR="005D478C" w:rsidRDefault="005D478C" w:rsidP="005D478C">
            <w:pPr>
              <w:pStyle w:val="ResumeText"/>
            </w:pPr>
          </w:p>
          <w:p w14:paraId="565D5BD0" w14:textId="46FDF0F2" w:rsidR="005D478C" w:rsidRDefault="005D478C" w:rsidP="005D478C">
            <w:pPr>
              <w:pStyle w:val="ResumeText"/>
            </w:pPr>
          </w:p>
          <w:p w14:paraId="1F081DC2" w14:textId="77777777" w:rsidR="005D478C" w:rsidRPr="005D478C" w:rsidRDefault="005D478C" w:rsidP="005D478C">
            <w:pPr>
              <w:pStyle w:val="ResumeText"/>
            </w:pPr>
          </w:p>
          <w:p w14:paraId="526CFA88" w14:textId="77777777" w:rsidR="005D478C" w:rsidRDefault="005D478C">
            <w:pPr>
              <w:pStyle w:val="ResumeText"/>
            </w:pPr>
          </w:p>
          <w:p w14:paraId="05E4207C" w14:textId="77777777" w:rsidR="005D478C" w:rsidRDefault="005D478C">
            <w:pPr>
              <w:pStyle w:val="ResumeText"/>
            </w:pPr>
          </w:p>
          <w:p w14:paraId="595EB947" w14:textId="0607ED10" w:rsidR="005D478C" w:rsidRDefault="005D478C">
            <w:pPr>
              <w:pStyle w:val="ResumeText"/>
            </w:pPr>
          </w:p>
        </w:tc>
      </w:tr>
    </w:tbl>
    <w:p w14:paraId="12016D93" w14:textId="77777777" w:rsidR="00B35059" w:rsidRDefault="00B35059"/>
    <w:sectPr w:rsidR="00B35059">
      <w:footerReference w:type="default" r:id="rId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7C61B" w14:textId="77777777" w:rsidR="002042D6" w:rsidRDefault="002042D6">
      <w:pPr>
        <w:spacing w:after="0" w:line="240" w:lineRule="auto"/>
      </w:pPr>
      <w:r>
        <w:separator/>
      </w:r>
    </w:p>
  </w:endnote>
  <w:endnote w:type="continuationSeparator" w:id="0">
    <w:p w14:paraId="4E619D43" w14:textId="77777777" w:rsidR="002042D6" w:rsidRDefault="0020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HGMinchoB">
    <w:altName w:val="MS PMincho"/>
    <w:panose1 w:val="020B0604020202020204"/>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8029" w14:textId="77777777" w:rsidR="00B35059" w:rsidRDefault="0088558C">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885B" w14:textId="77777777" w:rsidR="002042D6" w:rsidRDefault="002042D6">
      <w:pPr>
        <w:spacing w:after="0" w:line="240" w:lineRule="auto"/>
      </w:pPr>
      <w:r>
        <w:separator/>
      </w:r>
    </w:p>
  </w:footnote>
  <w:footnote w:type="continuationSeparator" w:id="0">
    <w:p w14:paraId="3F45C626" w14:textId="77777777" w:rsidR="002042D6" w:rsidRDefault="002042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78"/>
    <w:rsid w:val="00015F68"/>
    <w:rsid w:val="000E65A2"/>
    <w:rsid w:val="00122309"/>
    <w:rsid w:val="00197A88"/>
    <w:rsid w:val="001C2F18"/>
    <w:rsid w:val="002042D6"/>
    <w:rsid w:val="00216C11"/>
    <w:rsid w:val="002407D5"/>
    <w:rsid w:val="002624FA"/>
    <w:rsid w:val="002E3B03"/>
    <w:rsid w:val="003328B1"/>
    <w:rsid w:val="003B1A09"/>
    <w:rsid w:val="00437642"/>
    <w:rsid w:val="00486736"/>
    <w:rsid w:val="004A7FDF"/>
    <w:rsid w:val="004D1CC4"/>
    <w:rsid w:val="00514874"/>
    <w:rsid w:val="0054218D"/>
    <w:rsid w:val="00555661"/>
    <w:rsid w:val="005D2A3D"/>
    <w:rsid w:val="005D478C"/>
    <w:rsid w:val="00603498"/>
    <w:rsid w:val="0066552C"/>
    <w:rsid w:val="00682422"/>
    <w:rsid w:val="006B294E"/>
    <w:rsid w:val="006C4259"/>
    <w:rsid w:val="006C4C2E"/>
    <w:rsid w:val="00736A29"/>
    <w:rsid w:val="00740C74"/>
    <w:rsid w:val="00751CC7"/>
    <w:rsid w:val="00756D78"/>
    <w:rsid w:val="007F47B2"/>
    <w:rsid w:val="0082387F"/>
    <w:rsid w:val="00877900"/>
    <w:rsid w:val="0088558C"/>
    <w:rsid w:val="008B6110"/>
    <w:rsid w:val="008C79CD"/>
    <w:rsid w:val="00902DA7"/>
    <w:rsid w:val="00957DB6"/>
    <w:rsid w:val="00965EFF"/>
    <w:rsid w:val="009E392E"/>
    <w:rsid w:val="009F0EFF"/>
    <w:rsid w:val="00A34AB3"/>
    <w:rsid w:val="00AD49CE"/>
    <w:rsid w:val="00AE36CC"/>
    <w:rsid w:val="00B35059"/>
    <w:rsid w:val="00B4767D"/>
    <w:rsid w:val="00B47EC0"/>
    <w:rsid w:val="00BA5184"/>
    <w:rsid w:val="00BF6B7A"/>
    <w:rsid w:val="00C07E6A"/>
    <w:rsid w:val="00C26D14"/>
    <w:rsid w:val="00C6265A"/>
    <w:rsid w:val="00D01E2A"/>
    <w:rsid w:val="00E16676"/>
    <w:rsid w:val="00F60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2C04"/>
  <w15:chartTrackingRefBased/>
  <w15:docId w15:val="{A1C1055A-C0BA-47B5-B8A7-DF746C3D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AD49CE"/>
    <w:rPr>
      <w:color w:val="646464" w:themeColor="hyperlink"/>
      <w:u w:val="single"/>
    </w:rPr>
  </w:style>
  <w:style w:type="character" w:styleId="UnresolvedMention">
    <w:name w:val="Unresolved Mention"/>
    <w:basedOn w:val="DefaultParagraphFont"/>
    <w:uiPriority w:val="99"/>
    <w:semiHidden/>
    <w:unhideWhenUsed/>
    <w:rsid w:val="00AD4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rymartin1693@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9F0824D98E407DB8D4B115223649BC"/>
        <w:category>
          <w:name w:val="General"/>
          <w:gallery w:val="placeholder"/>
        </w:category>
        <w:types>
          <w:type w:val="bbPlcHdr"/>
        </w:types>
        <w:behaviors>
          <w:behavior w:val="content"/>
        </w:behaviors>
        <w:guid w:val="{B63F3AC1-76D6-4B19-B3DC-18BCE5E330EC}"/>
      </w:docPartPr>
      <w:docPartBody>
        <w:p w:rsidR="00874D0E" w:rsidRDefault="00FD216A">
          <w:pPr>
            <w:pStyle w:val="DE9F0824D98E407DB8D4B115223649B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HGMinchoB">
    <w:altName w:val="MS PMincho"/>
    <w:panose1 w:val="020B0604020202020204"/>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20B0604020202020204"/>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6A"/>
    <w:rsid w:val="00076203"/>
    <w:rsid w:val="00092AEC"/>
    <w:rsid w:val="001F5AB5"/>
    <w:rsid w:val="0028688A"/>
    <w:rsid w:val="003043FA"/>
    <w:rsid w:val="003B4A85"/>
    <w:rsid w:val="00612C78"/>
    <w:rsid w:val="006936EA"/>
    <w:rsid w:val="00874D0E"/>
    <w:rsid w:val="00940751"/>
    <w:rsid w:val="00981205"/>
    <w:rsid w:val="0099093B"/>
    <w:rsid w:val="00A95DC8"/>
    <w:rsid w:val="00BE2C0C"/>
    <w:rsid w:val="00CF2F02"/>
    <w:rsid w:val="00DA1520"/>
    <w:rsid w:val="00EB17B4"/>
    <w:rsid w:val="00FD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Pr>
      <w:color w:val="4472C4" w:themeColor="accent1"/>
    </w:rPr>
  </w:style>
  <w:style w:type="paragraph" w:customStyle="1" w:styleId="DE9F0824D98E407DB8D4B115223649BC">
    <w:name w:val="DE9F0824D98E407DB8D4B11522364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C:\Users\Gary\AppData\Roaming\Microsoft\Templates\Basic resume (Timeless design).dotx</Template>
  <TotalTime>76</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Martin</dc:creator>
  <cp:keywords/>
  <dc:description/>
  <cp:lastModifiedBy>Gary Martin</cp:lastModifiedBy>
  <cp:revision>12</cp:revision>
  <dcterms:created xsi:type="dcterms:W3CDTF">2022-06-13T16:04:00Z</dcterms:created>
  <dcterms:modified xsi:type="dcterms:W3CDTF">2023-11-02T17:06:00Z</dcterms:modified>
</cp:coreProperties>
</file>